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DEDEF" w14:textId="5D702DE1" w:rsidR="007F30AE" w:rsidRPr="000E7483" w:rsidRDefault="00582C80" w:rsidP="000E7483">
      <w:pPr>
        <w:pStyle w:val="Titre"/>
      </w:pPr>
      <w:r>
        <w:t xml:space="preserve">Space </w:t>
      </w:r>
      <w:r w:rsidR="00FB6074">
        <w:t>Invaders</w:t>
      </w:r>
      <w:r>
        <w:t xml:space="preserve"> (POO)</w:t>
      </w:r>
    </w:p>
    <w:p w14:paraId="6440CE58" w14:textId="1AA0DBA8" w:rsidR="001D4577" w:rsidRPr="003435B9" w:rsidRDefault="003435B9" w:rsidP="003435B9">
      <w:pPr>
        <w:spacing w:before="2400"/>
        <w:jc w:val="center"/>
        <w:rPr>
          <w:rFonts w:cs="Arial"/>
          <w:sz w:val="22"/>
          <w:szCs w:val="22"/>
        </w:rPr>
      </w:pPr>
      <w:r>
        <w:rPr>
          <w:rFonts w:cs="Arial"/>
          <w:noProof/>
          <w:sz w:val="22"/>
          <w:szCs w:val="22"/>
        </w:rPr>
        <w:drawing>
          <wp:inline distT="0" distB="0" distL="0" distR="0" wp14:anchorId="02F91B7E" wp14:editId="2C2D4181">
            <wp:extent cx="5753100" cy="34766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3476625"/>
                    </a:xfrm>
                    <a:prstGeom prst="rect">
                      <a:avLst/>
                    </a:prstGeom>
                    <a:noFill/>
                    <a:ln>
                      <a:noFill/>
                    </a:ln>
                  </pic:spPr>
                </pic:pic>
              </a:graphicData>
            </a:graphic>
          </wp:inline>
        </w:drawing>
      </w:r>
    </w:p>
    <w:p w14:paraId="2538ECFF" w14:textId="157A718D" w:rsidR="007F30AE" w:rsidRPr="000E7483" w:rsidRDefault="007C34F6" w:rsidP="000E7483">
      <w:pPr>
        <w:spacing w:before="2000"/>
        <w:jc w:val="center"/>
      </w:pPr>
      <w:r>
        <w:t xml:space="preserve">Quentin Métroz </w:t>
      </w:r>
      <w:r w:rsidR="007F30AE" w:rsidRPr="000E7483">
        <w:t xml:space="preserve">– </w:t>
      </w:r>
      <w:r>
        <w:t>CID2A</w:t>
      </w:r>
    </w:p>
    <w:p w14:paraId="13E8C31D" w14:textId="57C6A4D9" w:rsidR="007F30AE" w:rsidRPr="000E7483" w:rsidRDefault="007C34F6" w:rsidP="000E7483">
      <w:pPr>
        <w:jc w:val="center"/>
      </w:pPr>
      <w:r>
        <w:t>Vennes</w:t>
      </w:r>
    </w:p>
    <w:p w14:paraId="6391E628" w14:textId="39F419EC" w:rsidR="007F30AE" w:rsidRPr="000E7483" w:rsidRDefault="007C34F6" w:rsidP="000E7483">
      <w:pPr>
        <w:jc w:val="center"/>
      </w:pPr>
      <w:r>
        <w:t>8 semaines</w:t>
      </w:r>
    </w:p>
    <w:p w14:paraId="6F377654" w14:textId="7BC97E27" w:rsidR="007F30AE" w:rsidRPr="000E7483" w:rsidRDefault="007C34F6" w:rsidP="000E7483">
      <w:pPr>
        <w:jc w:val="center"/>
      </w:pPr>
      <w:r>
        <w:t>Melly</w:t>
      </w:r>
    </w:p>
    <w:p w14:paraId="0B5F2B41" w14:textId="77777777" w:rsidR="007F30AE" w:rsidRPr="007F30AE" w:rsidRDefault="007F30AE" w:rsidP="001764CE">
      <w:pPr>
        <w:pStyle w:val="Titre"/>
      </w:pPr>
      <w:r w:rsidRPr="00AA4393">
        <w:br w:type="page"/>
      </w:r>
      <w:r w:rsidRPr="007F30AE">
        <w:lastRenderedPageBreak/>
        <w:t>Table des matières</w:t>
      </w:r>
    </w:p>
    <w:p w14:paraId="70FAB55C" w14:textId="4FCB1816" w:rsidR="000A53C4"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49564439" w:history="1">
        <w:r w:rsidR="000A53C4" w:rsidRPr="00D14DF1">
          <w:rPr>
            <w:rStyle w:val="Lienhypertexte"/>
            <w:noProof/>
          </w:rPr>
          <w:t>1</w:t>
        </w:r>
        <w:r w:rsidR="000A53C4">
          <w:rPr>
            <w:rFonts w:eastAsiaTheme="minorEastAsia" w:cstheme="minorBidi"/>
            <w:b w:val="0"/>
            <w:bCs w:val="0"/>
            <w:caps w:val="0"/>
            <w:noProof/>
            <w:sz w:val="22"/>
            <w:szCs w:val="22"/>
          </w:rPr>
          <w:tab/>
        </w:r>
        <w:r w:rsidR="000A53C4" w:rsidRPr="00D14DF1">
          <w:rPr>
            <w:rStyle w:val="Lienhypertexte"/>
            <w:noProof/>
          </w:rPr>
          <w:t>introduction</w:t>
        </w:r>
        <w:r w:rsidR="000A53C4">
          <w:rPr>
            <w:noProof/>
            <w:webHidden/>
          </w:rPr>
          <w:tab/>
        </w:r>
        <w:r w:rsidR="000A53C4">
          <w:rPr>
            <w:noProof/>
            <w:webHidden/>
          </w:rPr>
          <w:fldChar w:fldCharType="begin"/>
        </w:r>
        <w:r w:rsidR="000A53C4">
          <w:rPr>
            <w:noProof/>
            <w:webHidden/>
          </w:rPr>
          <w:instrText xml:space="preserve"> PAGEREF _Toc149564439 \h </w:instrText>
        </w:r>
        <w:r w:rsidR="000A53C4">
          <w:rPr>
            <w:noProof/>
            <w:webHidden/>
          </w:rPr>
        </w:r>
        <w:r w:rsidR="000A53C4">
          <w:rPr>
            <w:noProof/>
            <w:webHidden/>
          </w:rPr>
          <w:fldChar w:fldCharType="separate"/>
        </w:r>
        <w:r w:rsidR="000A53C4">
          <w:rPr>
            <w:noProof/>
            <w:webHidden/>
          </w:rPr>
          <w:t>3</w:t>
        </w:r>
        <w:r w:rsidR="000A53C4">
          <w:rPr>
            <w:noProof/>
            <w:webHidden/>
          </w:rPr>
          <w:fldChar w:fldCharType="end"/>
        </w:r>
      </w:hyperlink>
    </w:p>
    <w:p w14:paraId="5D0C82D5" w14:textId="63897679" w:rsidR="000A53C4" w:rsidRDefault="00000000">
      <w:pPr>
        <w:pStyle w:val="TM10"/>
        <w:tabs>
          <w:tab w:val="left" w:pos="400"/>
          <w:tab w:val="right" w:leader="dot" w:pos="9060"/>
        </w:tabs>
        <w:rPr>
          <w:rFonts w:eastAsiaTheme="minorEastAsia" w:cstheme="minorBidi"/>
          <w:b w:val="0"/>
          <w:bCs w:val="0"/>
          <w:caps w:val="0"/>
          <w:noProof/>
          <w:sz w:val="22"/>
          <w:szCs w:val="22"/>
        </w:rPr>
      </w:pPr>
      <w:hyperlink w:anchor="_Toc149564440" w:history="1">
        <w:r w:rsidR="000A53C4" w:rsidRPr="00D14DF1">
          <w:rPr>
            <w:rStyle w:val="Lienhypertexte"/>
            <w:noProof/>
          </w:rPr>
          <w:t>2</w:t>
        </w:r>
        <w:r w:rsidR="000A53C4">
          <w:rPr>
            <w:rFonts w:eastAsiaTheme="minorEastAsia" w:cstheme="minorBidi"/>
            <w:b w:val="0"/>
            <w:bCs w:val="0"/>
            <w:caps w:val="0"/>
            <w:noProof/>
            <w:sz w:val="22"/>
            <w:szCs w:val="22"/>
          </w:rPr>
          <w:tab/>
        </w:r>
        <w:r w:rsidR="000A53C4" w:rsidRPr="00D14DF1">
          <w:rPr>
            <w:rStyle w:val="Lienhypertexte"/>
            <w:noProof/>
          </w:rPr>
          <w:t>explication classe</w:t>
        </w:r>
        <w:r w:rsidR="000A53C4">
          <w:rPr>
            <w:noProof/>
            <w:webHidden/>
          </w:rPr>
          <w:tab/>
        </w:r>
        <w:r w:rsidR="000A53C4">
          <w:rPr>
            <w:noProof/>
            <w:webHidden/>
          </w:rPr>
          <w:fldChar w:fldCharType="begin"/>
        </w:r>
        <w:r w:rsidR="000A53C4">
          <w:rPr>
            <w:noProof/>
            <w:webHidden/>
          </w:rPr>
          <w:instrText xml:space="preserve"> PAGEREF _Toc149564440 \h </w:instrText>
        </w:r>
        <w:r w:rsidR="000A53C4">
          <w:rPr>
            <w:noProof/>
            <w:webHidden/>
          </w:rPr>
        </w:r>
        <w:r w:rsidR="000A53C4">
          <w:rPr>
            <w:noProof/>
            <w:webHidden/>
          </w:rPr>
          <w:fldChar w:fldCharType="separate"/>
        </w:r>
        <w:r w:rsidR="000A53C4">
          <w:rPr>
            <w:noProof/>
            <w:webHidden/>
          </w:rPr>
          <w:t>3</w:t>
        </w:r>
        <w:r w:rsidR="000A53C4">
          <w:rPr>
            <w:noProof/>
            <w:webHidden/>
          </w:rPr>
          <w:fldChar w:fldCharType="end"/>
        </w:r>
      </w:hyperlink>
    </w:p>
    <w:p w14:paraId="4403FB52" w14:textId="47165461" w:rsidR="000A53C4" w:rsidRDefault="00000000">
      <w:pPr>
        <w:pStyle w:val="TM2"/>
        <w:tabs>
          <w:tab w:val="left" w:pos="800"/>
          <w:tab w:val="right" w:leader="dot" w:pos="9060"/>
        </w:tabs>
        <w:rPr>
          <w:rFonts w:eastAsiaTheme="minorEastAsia" w:cstheme="minorBidi"/>
          <w:smallCaps w:val="0"/>
          <w:noProof/>
          <w:sz w:val="22"/>
          <w:szCs w:val="22"/>
        </w:rPr>
      </w:pPr>
      <w:hyperlink w:anchor="_Toc149564441" w:history="1">
        <w:r w:rsidR="000A53C4" w:rsidRPr="00D14DF1">
          <w:rPr>
            <w:rStyle w:val="Lienhypertexte"/>
            <w:noProof/>
          </w:rPr>
          <w:t>2.1</w:t>
        </w:r>
        <w:r w:rsidR="000A53C4">
          <w:rPr>
            <w:rFonts w:eastAsiaTheme="minorEastAsia" w:cstheme="minorBidi"/>
            <w:smallCaps w:val="0"/>
            <w:noProof/>
            <w:sz w:val="22"/>
            <w:szCs w:val="22"/>
          </w:rPr>
          <w:tab/>
        </w:r>
        <w:r w:rsidR="000A53C4" w:rsidRPr="00D14DF1">
          <w:rPr>
            <w:rStyle w:val="Lienhypertexte"/>
            <w:noProof/>
          </w:rPr>
          <w:t>Program</w:t>
        </w:r>
        <w:r w:rsidR="000A53C4">
          <w:rPr>
            <w:noProof/>
            <w:webHidden/>
          </w:rPr>
          <w:tab/>
        </w:r>
        <w:r w:rsidR="000A53C4">
          <w:rPr>
            <w:noProof/>
            <w:webHidden/>
          </w:rPr>
          <w:fldChar w:fldCharType="begin"/>
        </w:r>
        <w:r w:rsidR="000A53C4">
          <w:rPr>
            <w:noProof/>
            <w:webHidden/>
          </w:rPr>
          <w:instrText xml:space="preserve"> PAGEREF _Toc149564441 \h </w:instrText>
        </w:r>
        <w:r w:rsidR="000A53C4">
          <w:rPr>
            <w:noProof/>
            <w:webHidden/>
          </w:rPr>
        </w:r>
        <w:r w:rsidR="000A53C4">
          <w:rPr>
            <w:noProof/>
            <w:webHidden/>
          </w:rPr>
          <w:fldChar w:fldCharType="separate"/>
        </w:r>
        <w:r w:rsidR="000A53C4">
          <w:rPr>
            <w:noProof/>
            <w:webHidden/>
          </w:rPr>
          <w:t>3</w:t>
        </w:r>
        <w:r w:rsidR="000A53C4">
          <w:rPr>
            <w:noProof/>
            <w:webHidden/>
          </w:rPr>
          <w:fldChar w:fldCharType="end"/>
        </w:r>
      </w:hyperlink>
    </w:p>
    <w:p w14:paraId="67CD5FBD" w14:textId="683B2686" w:rsidR="000A53C4" w:rsidRDefault="00000000">
      <w:pPr>
        <w:pStyle w:val="TM2"/>
        <w:tabs>
          <w:tab w:val="left" w:pos="800"/>
          <w:tab w:val="right" w:leader="dot" w:pos="9060"/>
        </w:tabs>
        <w:rPr>
          <w:rFonts w:eastAsiaTheme="minorEastAsia" w:cstheme="minorBidi"/>
          <w:smallCaps w:val="0"/>
          <w:noProof/>
          <w:sz w:val="22"/>
          <w:szCs w:val="22"/>
        </w:rPr>
      </w:pPr>
      <w:hyperlink w:anchor="_Toc149564442" w:history="1">
        <w:r w:rsidR="000A53C4" w:rsidRPr="00D14DF1">
          <w:rPr>
            <w:rStyle w:val="Lienhypertexte"/>
            <w:noProof/>
          </w:rPr>
          <w:t>2.2</w:t>
        </w:r>
        <w:r w:rsidR="000A53C4">
          <w:rPr>
            <w:rFonts w:eastAsiaTheme="minorEastAsia" w:cstheme="minorBidi"/>
            <w:smallCaps w:val="0"/>
            <w:noProof/>
            <w:sz w:val="22"/>
            <w:szCs w:val="22"/>
          </w:rPr>
          <w:tab/>
        </w:r>
        <w:r w:rsidR="000A53C4" w:rsidRPr="00D14DF1">
          <w:rPr>
            <w:rStyle w:val="Lienhypertexte"/>
            <w:noProof/>
          </w:rPr>
          <w:t>Game</w:t>
        </w:r>
        <w:r w:rsidR="000A53C4">
          <w:rPr>
            <w:noProof/>
            <w:webHidden/>
          </w:rPr>
          <w:tab/>
        </w:r>
        <w:r w:rsidR="000A53C4">
          <w:rPr>
            <w:noProof/>
            <w:webHidden/>
          </w:rPr>
          <w:fldChar w:fldCharType="begin"/>
        </w:r>
        <w:r w:rsidR="000A53C4">
          <w:rPr>
            <w:noProof/>
            <w:webHidden/>
          </w:rPr>
          <w:instrText xml:space="preserve"> PAGEREF _Toc149564442 \h </w:instrText>
        </w:r>
        <w:r w:rsidR="000A53C4">
          <w:rPr>
            <w:noProof/>
            <w:webHidden/>
          </w:rPr>
        </w:r>
        <w:r w:rsidR="000A53C4">
          <w:rPr>
            <w:noProof/>
            <w:webHidden/>
          </w:rPr>
          <w:fldChar w:fldCharType="separate"/>
        </w:r>
        <w:r w:rsidR="000A53C4">
          <w:rPr>
            <w:noProof/>
            <w:webHidden/>
          </w:rPr>
          <w:t>3</w:t>
        </w:r>
        <w:r w:rsidR="000A53C4">
          <w:rPr>
            <w:noProof/>
            <w:webHidden/>
          </w:rPr>
          <w:fldChar w:fldCharType="end"/>
        </w:r>
      </w:hyperlink>
    </w:p>
    <w:p w14:paraId="4CDEC587" w14:textId="6A8004CC" w:rsidR="000A53C4" w:rsidRDefault="00000000">
      <w:pPr>
        <w:pStyle w:val="TM2"/>
        <w:tabs>
          <w:tab w:val="left" w:pos="800"/>
          <w:tab w:val="right" w:leader="dot" w:pos="9060"/>
        </w:tabs>
        <w:rPr>
          <w:rFonts w:eastAsiaTheme="minorEastAsia" w:cstheme="minorBidi"/>
          <w:smallCaps w:val="0"/>
          <w:noProof/>
          <w:sz w:val="22"/>
          <w:szCs w:val="22"/>
        </w:rPr>
      </w:pPr>
      <w:hyperlink w:anchor="_Toc149564443" w:history="1">
        <w:r w:rsidR="000A53C4" w:rsidRPr="00D14DF1">
          <w:rPr>
            <w:rStyle w:val="Lienhypertexte"/>
            <w:noProof/>
          </w:rPr>
          <w:t>2.3</w:t>
        </w:r>
        <w:r w:rsidR="000A53C4">
          <w:rPr>
            <w:rFonts w:eastAsiaTheme="minorEastAsia" w:cstheme="minorBidi"/>
            <w:smallCaps w:val="0"/>
            <w:noProof/>
            <w:sz w:val="22"/>
            <w:szCs w:val="22"/>
          </w:rPr>
          <w:tab/>
        </w:r>
        <w:r w:rsidR="000A53C4" w:rsidRPr="00D14DF1">
          <w:rPr>
            <w:rStyle w:val="Lienhypertexte"/>
            <w:noProof/>
          </w:rPr>
          <w:t>Ennemy</w:t>
        </w:r>
        <w:r w:rsidR="000A53C4">
          <w:rPr>
            <w:noProof/>
            <w:webHidden/>
          </w:rPr>
          <w:tab/>
        </w:r>
        <w:r w:rsidR="000A53C4">
          <w:rPr>
            <w:noProof/>
            <w:webHidden/>
          </w:rPr>
          <w:fldChar w:fldCharType="begin"/>
        </w:r>
        <w:r w:rsidR="000A53C4">
          <w:rPr>
            <w:noProof/>
            <w:webHidden/>
          </w:rPr>
          <w:instrText xml:space="preserve"> PAGEREF _Toc149564443 \h </w:instrText>
        </w:r>
        <w:r w:rsidR="000A53C4">
          <w:rPr>
            <w:noProof/>
            <w:webHidden/>
          </w:rPr>
        </w:r>
        <w:r w:rsidR="000A53C4">
          <w:rPr>
            <w:noProof/>
            <w:webHidden/>
          </w:rPr>
          <w:fldChar w:fldCharType="separate"/>
        </w:r>
        <w:r w:rsidR="000A53C4">
          <w:rPr>
            <w:noProof/>
            <w:webHidden/>
          </w:rPr>
          <w:t>3</w:t>
        </w:r>
        <w:r w:rsidR="000A53C4">
          <w:rPr>
            <w:noProof/>
            <w:webHidden/>
          </w:rPr>
          <w:fldChar w:fldCharType="end"/>
        </w:r>
      </w:hyperlink>
    </w:p>
    <w:p w14:paraId="194CAD27" w14:textId="5AFAB47C" w:rsidR="000A53C4" w:rsidRDefault="00000000">
      <w:pPr>
        <w:pStyle w:val="TM2"/>
        <w:tabs>
          <w:tab w:val="left" w:pos="800"/>
          <w:tab w:val="right" w:leader="dot" w:pos="9060"/>
        </w:tabs>
        <w:rPr>
          <w:rFonts w:eastAsiaTheme="minorEastAsia" w:cstheme="minorBidi"/>
          <w:smallCaps w:val="0"/>
          <w:noProof/>
          <w:sz w:val="22"/>
          <w:szCs w:val="22"/>
        </w:rPr>
      </w:pPr>
      <w:hyperlink w:anchor="_Toc149564444" w:history="1">
        <w:r w:rsidR="000A53C4" w:rsidRPr="00D14DF1">
          <w:rPr>
            <w:rStyle w:val="Lienhypertexte"/>
            <w:noProof/>
          </w:rPr>
          <w:t>2.4</w:t>
        </w:r>
        <w:r w:rsidR="000A53C4">
          <w:rPr>
            <w:rFonts w:eastAsiaTheme="minorEastAsia" w:cstheme="minorBidi"/>
            <w:smallCaps w:val="0"/>
            <w:noProof/>
            <w:sz w:val="22"/>
            <w:szCs w:val="22"/>
          </w:rPr>
          <w:tab/>
        </w:r>
        <w:r w:rsidR="000A53C4" w:rsidRPr="00D14DF1">
          <w:rPr>
            <w:rStyle w:val="Lienhypertexte"/>
            <w:noProof/>
          </w:rPr>
          <w:t>Ship</w:t>
        </w:r>
        <w:r w:rsidR="000A53C4">
          <w:rPr>
            <w:noProof/>
            <w:webHidden/>
          </w:rPr>
          <w:tab/>
        </w:r>
        <w:r w:rsidR="000A53C4">
          <w:rPr>
            <w:noProof/>
            <w:webHidden/>
          </w:rPr>
          <w:fldChar w:fldCharType="begin"/>
        </w:r>
        <w:r w:rsidR="000A53C4">
          <w:rPr>
            <w:noProof/>
            <w:webHidden/>
          </w:rPr>
          <w:instrText xml:space="preserve"> PAGEREF _Toc149564444 \h </w:instrText>
        </w:r>
        <w:r w:rsidR="000A53C4">
          <w:rPr>
            <w:noProof/>
            <w:webHidden/>
          </w:rPr>
        </w:r>
        <w:r w:rsidR="000A53C4">
          <w:rPr>
            <w:noProof/>
            <w:webHidden/>
          </w:rPr>
          <w:fldChar w:fldCharType="separate"/>
        </w:r>
        <w:r w:rsidR="000A53C4">
          <w:rPr>
            <w:noProof/>
            <w:webHidden/>
          </w:rPr>
          <w:t>3</w:t>
        </w:r>
        <w:r w:rsidR="000A53C4">
          <w:rPr>
            <w:noProof/>
            <w:webHidden/>
          </w:rPr>
          <w:fldChar w:fldCharType="end"/>
        </w:r>
      </w:hyperlink>
    </w:p>
    <w:p w14:paraId="2D9B743B" w14:textId="213B09A5" w:rsidR="000A53C4" w:rsidRDefault="00000000">
      <w:pPr>
        <w:pStyle w:val="TM10"/>
        <w:tabs>
          <w:tab w:val="left" w:pos="400"/>
          <w:tab w:val="right" w:leader="dot" w:pos="9060"/>
        </w:tabs>
        <w:rPr>
          <w:rFonts w:eastAsiaTheme="minorEastAsia" w:cstheme="minorBidi"/>
          <w:b w:val="0"/>
          <w:bCs w:val="0"/>
          <w:caps w:val="0"/>
          <w:noProof/>
          <w:sz w:val="22"/>
          <w:szCs w:val="22"/>
        </w:rPr>
      </w:pPr>
      <w:hyperlink w:anchor="_Toc149564445" w:history="1">
        <w:r w:rsidR="000A53C4" w:rsidRPr="00D14DF1">
          <w:rPr>
            <w:rStyle w:val="Lienhypertexte"/>
            <w:noProof/>
          </w:rPr>
          <w:t>3</w:t>
        </w:r>
        <w:r w:rsidR="000A53C4">
          <w:rPr>
            <w:rFonts w:eastAsiaTheme="minorEastAsia" w:cstheme="minorBidi"/>
            <w:b w:val="0"/>
            <w:bCs w:val="0"/>
            <w:caps w:val="0"/>
            <w:noProof/>
            <w:sz w:val="22"/>
            <w:szCs w:val="22"/>
          </w:rPr>
          <w:tab/>
        </w:r>
        <w:r w:rsidR="000A53C4" w:rsidRPr="00D14DF1">
          <w:rPr>
            <w:rStyle w:val="Lienhypertexte"/>
            <w:noProof/>
          </w:rPr>
          <w:t>test unitaire</w:t>
        </w:r>
        <w:r w:rsidR="000A53C4">
          <w:rPr>
            <w:noProof/>
            <w:webHidden/>
          </w:rPr>
          <w:tab/>
        </w:r>
        <w:r w:rsidR="000A53C4">
          <w:rPr>
            <w:noProof/>
            <w:webHidden/>
          </w:rPr>
          <w:fldChar w:fldCharType="begin"/>
        </w:r>
        <w:r w:rsidR="000A53C4">
          <w:rPr>
            <w:noProof/>
            <w:webHidden/>
          </w:rPr>
          <w:instrText xml:space="preserve"> PAGEREF _Toc149564445 \h </w:instrText>
        </w:r>
        <w:r w:rsidR="000A53C4">
          <w:rPr>
            <w:noProof/>
            <w:webHidden/>
          </w:rPr>
        </w:r>
        <w:r w:rsidR="000A53C4">
          <w:rPr>
            <w:noProof/>
            <w:webHidden/>
          </w:rPr>
          <w:fldChar w:fldCharType="separate"/>
        </w:r>
        <w:r w:rsidR="000A53C4">
          <w:rPr>
            <w:noProof/>
            <w:webHidden/>
          </w:rPr>
          <w:t>4</w:t>
        </w:r>
        <w:r w:rsidR="000A53C4">
          <w:rPr>
            <w:noProof/>
            <w:webHidden/>
          </w:rPr>
          <w:fldChar w:fldCharType="end"/>
        </w:r>
      </w:hyperlink>
    </w:p>
    <w:p w14:paraId="3FC6C4B7" w14:textId="0FF55827" w:rsidR="000A53C4" w:rsidRDefault="00000000">
      <w:pPr>
        <w:pStyle w:val="TM10"/>
        <w:tabs>
          <w:tab w:val="left" w:pos="400"/>
          <w:tab w:val="right" w:leader="dot" w:pos="9060"/>
        </w:tabs>
        <w:rPr>
          <w:rFonts w:eastAsiaTheme="minorEastAsia" w:cstheme="minorBidi"/>
          <w:b w:val="0"/>
          <w:bCs w:val="0"/>
          <w:caps w:val="0"/>
          <w:noProof/>
          <w:sz w:val="22"/>
          <w:szCs w:val="22"/>
        </w:rPr>
      </w:pPr>
      <w:hyperlink w:anchor="_Toc149564446" w:history="1">
        <w:r w:rsidR="000A53C4" w:rsidRPr="00D14DF1">
          <w:rPr>
            <w:rStyle w:val="Lienhypertexte"/>
            <w:noProof/>
          </w:rPr>
          <w:t>4</w:t>
        </w:r>
        <w:r w:rsidR="000A53C4">
          <w:rPr>
            <w:rFonts w:eastAsiaTheme="minorEastAsia" w:cstheme="minorBidi"/>
            <w:b w:val="0"/>
            <w:bCs w:val="0"/>
            <w:caps w:val="0"/>
            <w:noProof/>
            <w:sz w:val="22"/>
            <w:szCs w:val="22"/>
          </w:rPr>
          <w:tab/>
        </w:r>
        <w:r w:rsidR="000A53C4" w:rsidRPr="00D14DF1">
          <w:rPr>
            <w:rStyle w:val="Lienhypertexte"/>
            <w:noProof/>
          </w:rPr>
          <w:t>journal de travail</w:t>
        </w:r>
        <w:r w:rsidR="000A53C4">
          <w:rPr>
            <w:noProof/>
            <w:webHidden/>
          </w:rPr>
          <w:tab/>
        </w:r>
        <w:r w:rsidR="000A53C4">
          <w:rPr>
            <w:noProof/>
            <w:webHidden/>
          </w:rPr>
          <w:fldChar w:fldCharType="begin"/>
        </w:r>
        <w:r w:rsidR="000A53C4">
          <w:rPr>
            <w:noProof/>
            <w:webHidden/>
          </w:rPr>
          <w:instrText xml:space="preserve"> PAGEREF _Toc149564446 \h </w:instrText>
        </w:r>
        <w:r w:rsidR="000A53C4">
          <w:rPr>
            <w:noProof/>
            <w:webHidden/>
          </w:rPr>
        </w:r>
        <w:r w:rsidR="000A53C4">
          <w:rPr>
            <w:noProof/>
            <w:webHidden/>
          </w:rPr>
          <w:fldChar w:fldCharType="separate"/>
        </w:r>
        <w:r w:rsidR="000A53C4">
          <w:rPr>
            <w:noProof/>
            <w:webHidden/>
          </w:rPr>
          <w:t>4</w:t>
        </w:r>
        <w:r w:rsidR="000A53C4">
          <w:rPr>
            <w:noProof/>
            <w:webHidden/>
          </w:rPr>
          <w:fldChar w:fldCharType="end"/>
        </w:r>
      </w:hyperlink>
    </w:p>
    <w:p w14:paraId="47756CAF" w14:textId="0BF397FE" w:rsidR="000A53C4" w:rsidRDefault="00000000">
      <w:pPr>
        <w:pStyle w:val="TM10"/>
        <w:tabs>
          <w:tab w:val="left" w:pos="400"/>
          <w:tab w:val="right" w:leader="dot" w:pos="9060"/>
        </w:tabs>
        <w:rPr>
          <w:rFonts w:eastAsiaTheme="minorEastAsia" w:cstheme="minorBidi"/>
          <w:b w:val="0"/>
          <w:bCs w:val="0"/>
          <w:caps w:val="0"/>
          <w:noProof/>
          <w:sz w:val="22"/>
          <w:szCs w:val="22"/>
        </w:rPr>
      </w:pPr>
      <w:hyperlink w:anchor="_Toc149564447" w:history="1">
        <w:r w:rsidR="000A53C4" w:rsidRPr="00D14DF1">
          <w:rPr>
            <w:rStyle w:val="Lienhypertexte"/>
            <w:noProof/>
          </w:rPr>
          <w:t>5</w:t>
        </w:r>
        <w:r w:rsidR="000A53C4">
          <w:rPr>
            <w:rFonts w:eastAsiaTheme="minorEastAsia" w:cstheme="minorBidi"/>
            <w:b w:val="0"/>
            <w:bCs w:val="0"/>
            <w:caps w:val="0"/>
            <w:noProof/>
            <w:sz w:val="22"/>
            <w:szCs w:val="22"/>
          </w:rPr>
          <w:tab/>
        </w:r>
        <w:r w:rsidR="000A53C4" w:rsidRPr="00D14DF1">
          <w:rPr>
            <w:rStyle w:val="Lienhypertexte"/>
            <w:noProof/>
          </w:rPr>
          <w:t>conclusion</w:t>
        </w:r>
        <w:r w:rsidR="000A53C4">
          <w:rPr>
            <w:noProof/>
            <w:webHidden/>
          </w:rPr>
          <w:tab/>
        </w:r>
        <w:r w:rsidR="000A53C4">
          <w:rPr>
            <w:noProof/>
            <w:webHidden/>
          </w:rPr>
          <w:fldChar w:fldCharType="begin"/>
        </w:r>
        <w:r w:rsidR="000A53C4">
          <w:rPr>
            <w:noProof/>
            <w:webHidden/>
          </w:rPr>
          <w:instrText xml:space="preserve"> PAGEREF _Toc149564447 \h </w:instrText>
        </w:r>
        <w:r w:rsidR="000A53C4">
          <w:rPr>
            <w:noProof/>
            <w:webHidden/>
          </w:rPr>
        </w:r>
        <w:r w:rsidR="000A53C4">
          <w:rPr>
            <w:noProof/>
            <w:webHidden/>
          </w:rPr>
          <w:fldChar w:fldCharType="separate"/>
        </w:r>
        <w:r w:rsidR="000A53C4">
          <w:rPr>
            <w:noProof/>
            <w:webHidden/>
          </w:rPr>
          <w:t>4</w:t>
        </w:r>
        <w:r w:rsidR="000A53C4">
          <w:rPr>
            <w:noProof/>
            <w:webHidden/>
          </w:rPr>
          <w:fldChar w:fldCharType="end"/>
        </w:r>
      </w:hyperlink>
    </w:p>
    <w:p w14:paraId="77D7B0B9" w14:textId="7ED744FF" w:rsidR="00742484" w:rsidRDefault="00A65F0B">
      <w:r>
        <w:rPr>
          <w:rFonts w:cs="Arial"/>
          <w:i/>
          <w:iCs/>
          <w:caps/>
          <w:sz w:val="22"/>
          <w:szCs w:val="22"/>
        </w:rPr>
        <w:fldChar w:fldCharType="end"/>
      </w:r>
      <w:r w:rsidR="00742484">
        <w:br w:type="page"/>
      </w:r>
    </w:p>
    <w:p w14:paraId="6A494A38" w14:textId="44694405" w:rsidR="007F30AE" w:rsidRDefault="007C34F6" w:rsidP="007C34F6">
      <w:pPr>
        <w:pStyle w:val="Titre1"/>
      </w:pPr>
      <w:bookmarkStart w:id="0" w:name="_Toc149564439"/>
      <w:r>
        <w:lastRenderedPageBreak/>
        <w:t>introduction</w:t>
      </w:r>
      <w:bookmarkEnd w:id="0"/>
    </w:p>
    <w:p w14:paraId="15634292" w14:textId="75584A75" w:rsidR="00541E96" w:rsidRPr="00541E96" w:rsidRDefault="00541E96" w:rsidP="00541E96">
      <w:pPr>
        <w:pStyle w:val="Corpsdetexte"/>
      </w:pPr>
      <w:r>
        <w:t>Le but de ce projet et de recréer le jeux Space Invaders avec pour limite 10 ennemis qui tire des missiles et un vaisseau déplaçable avec les fléches directionelles et la possibilité de tirer avec aussi.</w:t>
      </w:r>
    </w:p>
    <w:p w14:paraId="01633F64" w14:textId="7CC54E3B" w:rsidR="007C34F6" w:rsidRDefault="007C34F6" w:rsidP="003435B9">
      <w:pPr>
        <w:pStyle w:val="Titre1"/>
      </w:pPr>
      <w:bookmarkStart w:id="1" w:name="_Toc149564440"/>
      <w:r>
        <w:t>explication classe</w:t>
      </w:r>
      <w:bookmarkEnd w:id="1"/>
    </w:p>
    <w:p w14:paraId="38571D9A" w14:textId="6436A0AD" w:rsidR="00716193" w:rsidRDefault="00716193" w:rsidP="00716193">
      <w:pPr>
        <w:pStyle w:val="Titre2"/>
      </w:pPr>
      <w:bookmarkStart w:id="2" w:name="_Toc149564441"/>
      <w:r>
        <w:t>Program</w:t>
      </w:r>
      <w:bookmarkEnd w:id="2"/>
    </w:p>
    <w:p w14:paraId="1EBF09D5" w14:textId="25DFECCE" w:rsidR="00716193" w:rsidRPr="00716193" w:rsidRDefault="000A53C4" w:rsidP="00716193">
      <w:pPr>
        <w:pStyle w:val="Retraitcorpsdetexte"/>
      </w:pPr>
      <w:r>
        <w:t>La classe programme</w:t>
      </w:r>
      <w:r w:rsidR="00716193">
        <w:t xml:space="preserve"> contient la </w:t>
      </w:r>
      <w:r w:rsidR="002D1EA3">
        <w:t>sélection</w:t>
      </w:r>
      <w:r w:rsidR="00716193">
        <w:t xml:space="preserve"> des high scores, la </w:t>
      </w:r>
      <w:r w:rsidR="002D1EA3">
        <w:t>connexion</w:t>
      </w:r>
      <w:r w:rsidR="00716193">
        <w:t xml:space="preserve"> à la </w:t>
      </w:r>
      <w:r w:rsidR="002D1EA3">
        <w:t>DB</w:t>
      </w:r>
      <w:r w:rsidR="00716193">
        <w:t xml:space="preserve"> et le Main</w:t>
      </w:r>
    </w:p>
    <w:p w14:paraId="23F1964F" w14:textId="0C579DAB" w:rsidR="003435B9" w:rsidRDefault="003435B9" w:rsidP="003435B9">
      <w:pPr>
        <w:pStyle w:val="Titre2"/>
      </w:pPr>
      <w:bookmarkStart w:id="3" w:name="_Toc149564442"/>
      <w:r>
        <w:t>Game</w:t>
      </w:r>
      <w:bookmarkEnd w:id="3"/>
    </w:p>
    <w:p w14:paraId="184855A2" w14:textId="6AB2F4EC" w:rsidR="00716193" w:rsidRPr="00716193" w:rsidRDefault="00716193" w:rsidP="00716193">
      <w:pPr>
        <w:pStyle w:val="Retraitcorpsdetexte"/>
      </w:pPr>
      <w:r>
        <w:t xml:space="preserve">La classe Game sert à gérer tout le jeu du Space Invaders donc il contient une fonction pour créer des ennemis, pour créer un vaisseau et la fonction pour gérer </w:t>
      </w:r>
      <w:r w:rsidR="002D1EA3">
        <w:t>le jeu</w:t>
      </w:r>
      <w:r>
        <w:t>.</w:t>
      </w:r>
    </w:p>
    <w:p w14:paraId="51A5296C" w14:textId="04F7C303" w:rsidR="003435B9" w:rsidRDefault="003435B9" w:rsidP="003435B9">
      <w:pPr>
        <w:pStyle w:val="Titre2"/>
      </w:pPr>
      <w:bookmarkStart w:id="4" w:name="_Toc149564443"/>
      <w:r>
        <w:t>Ennemy</w:t>
      </w:r>
      <w:bookmarkEnd w:id="4"/>
    </w:p>
    <w:p w14:paraId="3000F6D3" w14:textId="24A0E51D" w:rsidR="003435B9" w:rsidRPr="003435B9" w:rsidRDefault="00AD1B5C" w:rsidP="003435B9">
      <w:pPr>
        <w:pStyle w:val="Retraitcorpsdetexte"/>
      </w:pPr>
      <w:r>
        <w:t>La classe ennemie</w:t>
      </w:r>
      <w:r w:rsidR="003435B9">
        <w:t xml:space="preserve"> sert à bouger les ennemies, à voir si un ennemi à été touché si </w:t>
      </w:r>
      <w:r>
        <w:t>c’est</w:t>
      </w:r>
      <w:r w:rsidR="003435B9">
        <w:t xml:space="preserve"> le cas alors il est supprimé de la </w:t>
      </w:r>
      <w:r>
        <w:t>List</w:t>
      </w:r>
      <w:r w:rsidR="003435B9">
        <w:t xml:space="preserve"> d’ennemie. A faire shooter les ennemies</w:t>
      </w:r>
      <w:r>
        <w:t>.</w:t>
      </w:r>
    </w:p>
    <w:p w14:paraId="6DA3E252" w14:textId="4B825F67" w:rsidR="003435B9" w:rsidRDefault="003435B9" w:rsidP="003435B9">
      <w:pPr>
        <w:pStyle w:val="Titre2"/>
      </w:pPr>
      <w:bookmarkStart w:id="5" w:name="_Toc149564444"/>
      <w:r>
        <w:t>Ship</w:t>
      </w:r>
      <w:bookmarkEnd w:id="5"/>
    </w:p>
    <w:p w14:paraId="64151ACE" w14:textId="77777777" w:rsidR="000A53C4" w:rsidRDefault="00AD1B5C" w:rsidP="00AD1B5C">
      <w:pPr>
        <w:pStyle w:val="Retraitcorpsdetexte"/>
      </w:pPr>
      <w:r>
        <w:t xml:space="preserve">La classe Ship sert à faire shooter le vaisseau quand l’utilisateur touche la spacebar, savoir si le vaisseau à été touché si oui alors on lui </w:t>
      </w:r>
      <w:r w:rsidR="00716193">
        <w:t>enlève</w:t>
      </w:r>
      <w:r>
        <w:t xml:space="preserve"> une vie, si jamais le vaisseau à plus de vie on appelle </w:t>
      </w:r>
      <w:r w:rsidR="00716193">
        <w:t>Game Over</w:t>
      </w:r>
      <w:r>
        <w:t xml:space="preserve">, </w:t>
      </w:r>
      <w:r w:rsidR="00716193">
        <w:t>à</w:t>
      </w:r>
      <w:r>
        <w:t xml:space="preserve"> demander le username et insérer </w:t>
      </w:r>
    </w:p>
    <w:p w14:paraId="6392D266" w14:textId="5D48C662" w:rsidR="00AD1B5C" w:rsidRDefault="000A53C4" w:rsidP="000A53C4">
      <w:pPr>
        <w:pStyle w:val="Retraitcorpsdetexte"/>
        <w:ind w:left="0"/>
      </w:pPr>
      <w:r>
        <w:t xml:space="preserve">                    </w:t>
      </w:r>
      <w:r w:rsidR="00AD1B5C">
        <w:t>le score dans la DB</w:t>
      </w:r>
      <w:r w:rsidR="00716193">
        <w:t>.</w:t>
      </w:r>
    </w:p>
    <w:p w14:paraId="4BEF7E55" w14:textId="3DCE6FD3" w:rsidR="000A53C4" w:rsidRDefault="000A53C4" w:rsidP="000A53C4">
      <w:pPr>
        <w:pStyle w:val="Retraitcorpsdetexte"/>
        <w:ind w:left="0"/>
      </w:pPr>
    </w:p>
    <w:p w14:paraId="33A4CF8A" w14:textId="54BAAB76" w:rsidR="000A53C4" w:rsidRDefault="000A53C4" w:rsidP="000A53C4">
      <w:pPr>
        <w:pStyle w:val="Retraitcorpsdetexte"/>
        <w:ind w:left="0"/>
      </w:pPr>
    </w:p>
    <w:p w14:paraId="1850AEE7" w14:textId="6A529002" w:rsidR="000A53C4" w:rsidRDefault="000A53C4" w:rsidP="000A53C4">
      <w:pPr>
        <w:pStyle w:val="Retraitcorpsdetexte"/>
        <w:ind w:left="0"/>
      </w:pPr>
    </w:p>
    <w:p w14:paraId="7C6B907D" w14:textId="4592FD9A" w:rsidR="000A53C4" w:rsidRDefault="000A53C4" w:rsidP="000A53C4">
      <w:pPr>
        <w:pStyle w:val="Retraitcorpsdetexte"/>
        <w:ind w:left="0"/>
      </w:pPr>
    </w:p>
    <w:p w14:paraId="3317CFE4" w14:textId="338F3A97" w:rsidR="000A53C4" w:rsidRDefault="000A53C4" w:rsidP="000A53C4">
      <w:pPr>
        <w:pStyle w:val="Retraitcorpsdetexte"/>
        <w:ind w:left="0"/>
      </w:pPr>
    </w:p>
    <w:p w14:paraId="18C787C0" w14:textId="39AFA2DF" w:rsidR="000A53C4" w:rsidRDefault="000A53C4" w:rsidP="000A53C4">
      <w:pPr>
        <w:pStyle w:val="Retraitcorpsdetexte"/>
        <w:ind w:left="0"/>
      </w:pPr>
    </w:p>
    <w:p w14:paraId="220821DA" w14:textId="2D075DB2" w:rsidR="000A53C4" w:rsidRDefault="000A53C4" w:rsidP="000A53C4">
      <w:pPr>
        <w:pStyle w:val="Retraitcorpsdetexte"/>
        <w:ind w:left="0"/>
      </w:pPr>
    </w:p>
    <w:p w14:paraId="0EA243AB" w14:textId="020AADF9" w:rsidR="000A53C4" w:rsidRDefault="000A53C4" w:rsidP="000A53C4">
      <w:pPr>
        <w:pStyle w:val="Retraitcorpsdetexte"/>
        <w:ind w:left="0"/>
      </w:pPr>
    </w:p>
    <w:p w14:paraId="6EC0DB6F" w14:textId="77AF1115" w:rsidR="000A53C4" w:rsidRDefault="000A53C4" w:rsidP="000A53C4">
      <w:pPr>
        <w:pStyle w:val="Retraitcorpsdetexte"/>
        <w:ind w:left="0"/>
      </w:pPr>
    </w:p>
    <w:p w14:paraId="122F48CB" w14:textId="3B085875" w:rsidR="000A53C4" w:rsidRDefault="000A53C4" w:rsidP="000A53C4">
      <w:pPr>
        <w:pStyle w:val="Retraitcorpsdetexte"/>
        <w:ind w:left="0"/>
      </w:pPr>
    </w:p>
    <w:p w14:paraId="4A3649A2" w14:textId="1FB3B07C" w:rsidR="000A53C4" w:rsidRDefault="000A53C4" w:rsidP="000A53C4">
      <w:pPr>
        <w:pStyle w:val="Retraitcorpsdetexte"/>
        <w:ind w:left="0"/>
      </w:pPr>
    </w:p>
    <w:p w14:paraId="4B863659" w14:textId="76DFE219" w:rsidR="000A53C4" w:rsidRDefault="000A53C4" w:rsidP="000A53C4">
      <w:pPr>
        <w:pStyle w:val="Retraitcorpsdetexte"/>
        <w:ind w:left="0"/>
      </w:pPr>
    </w:p>
    <w:p w14:paraId="05F1DD42" w14:textId="2AC1F057" w:rsidR="000A53C4" w:rsidRDefault="000A53C4" w:rsidP="000A53C4">
      <w:pPr>
        <w:pStyle w:val="Retraitcorpsdetexte"/>
        <w:ind w:left="0"/>
      </w:pPr>
    </w:p>
    <w:p w14:paraId="6D2DF865" w14:textId="179F1CC6" w:rsidR="000A53C4" w:rsidRDefault="000A53C4" w:rsidP="000A53C4">
      <w:pPr>
        <w:pStyle w:val="Retraitcorpsdetexte"/>
        <w:ind w:left="0"/>
      </w:pPr>
    </w:p>
    <w:p w14:paraId="4E1FA8ED" w14:textId="2FA07380" w:rsidR="000A53C4" w:rsidRDefault="000A53C4" w:rsidP="000A53C4">
      <w:pPr>
        <w:pStyle w:val="Retraitcorpsdetexte"/>
        <w:ind w:left="0"/>
      </w:pPr>
    </w:p>
    <w:p w14:paraId="397BC274" w14:textId="5BDFA485" w:rsidR="000A53C4" w:rsidRDefault="000A53C4" w:rsidP="000A53C4">
      <w:pPr>
        <w:pStyle w:val="Retraitcorpsdetexte"/>
        <w:ind w:left="0"/>
      </w:pPr>
    </w:p>
    <w:p w14:paraId="2DB76DFD" w14:textId="71035D6C" w:rsidR="000A53C4" w:rsidRDefault="000A53C4" w:rsidP="000A53C4">
      <w:pPr>
        <w:pStyle w:val="Retraitcorpsdetexte"/>
        <w:ind w:left="0"/>
      </w:pPr>
    </w:p>
    <w:p w14:paraId="2923E242" w14:textId="60ABD8B7" w:rsidR="000A53C4" w:rsidRDefault="000A53C4" w:rsidP="000A53C4">
      <w:pPr>
        <w:pStyle w:val="Retraitcorpsdetexte"/>
        <w:ind w:left="0"/>
      </w:pPr>
    </w:p>
    <w:p w14:paraId="3BA5BD0C" w14:textId="605243A8" w:rsidR="000A53C4" w:rsidRDefault="000A53C4" w:rsidP="000A53C4">
      <w:pPr>
        <w:pStyle w:val="Retraitcorpsdetexte"/>
        <w:ind w:left="0"/>
      </w:pPr>
    </w:p>
    <w:p w14:paraId="4EFA7D1D" w14:textId="7A9EAFC0" w:rsidR="000A53C4" w:rsidRDefault="000A53C4" w:rsidP="000A53C4">
      <w:pPr>
        <w:pStyle w:val="Retraitcorpsdetexte"/>
        <w:ind w:left="0"/>
      </w:pPr>
    </w:p>
    <w:p w14:paraId="34C9605F" w14:textId="2C82EDA9" w:rsidR="000A53C4" w:rsidRDefault="000A53C4" w:rsidP="000A53C4">
      <w:pPr>
        <w:pStyle w:val="Retraitcorpsdetexte"/>
        <w:ind w:left="0"/>
      </w:pPr>
    </w:p>
    <w:p w14:paraId="35E43B5F" w14:textId="0FC67039" w:rsidR="000A53C4" w:rsidRDefault="000A53C4" w:rsidP="000A53C4">
      <w:pPr>
        <w:pStyle w:val="Retraitcorpsdetexte"/>
        <w:ind w:left="0"/>
      </w:pPr>
    </w:p>
    <w:p w14:paraId="4ACC03D6" w14:textId="0FBC0D60" w:rsidR="000A53C4" w:rsidRDefault="000A53C4" w:rsidP="000A53C4">
      <w:pPr>
        <w:pStyle w:val="Retraitcorpsdetexte"/>
        <w:ind w:left="0"/>
      </w:pPr>
    </w:p>
    <w:p w14:paraId="3C59CD2E" w14:textId="5C21251E" w:rsidR="000A53C4" w:rsidRDefault="000A53C4" w:rsidP="000A53C4">
      <w:pPr>
        <w:pStyle w:val="Retraitcorpsdetexte"/>
        <w:ind w:left="0"/>
      </w:pPr>
    </w:p>
    <w:p w14:paraId="7E99CDB5" w14:textId="6D75827A" w:rsidR="000A53C4" w:rsidRDefault="000A53C4" w:rsidP="000A53C4">
      <w:pPr>
        <w:pStyle w:val="Retraitcorpsdetexte"/>
        <w:ind w:left="0"/>
      </w:pPr>
    </w:p>
    <w:p w14:paraId="501B678C" w14:textId="46604EFC" w:rsidR="000A53C4" w:rsidRDefault="000A53C4" w:rsidP="000A53C4">
      <w:pPr>
        <w:pStyle w:val="Retraitcorpsdetexte"/>
        <w:ind w:left="0"/>
      </w:pPr>
    </w:p>
    <w:p w14:paraId="77C2ED50" w14:textId="0C17191E" w:rsidR="000A53C4" w:rsidRDefault="000A53C4" w:rsidP="000A53C4">
      <w:pPr>
        <w:pStyle w:val="Retraitcorpsdetexte"/>
        <w:ind w:left="0"/>
      </w:pPr>
    </w:p>
    <w:p w14:paraId="6D2B3B88" w14:textId="2E97D3FB" w:rsidR="000A53C4" w:rsidRDefault="000A53C4" w:rsidP="000A53C4">
      <w:pPr>
        <w:pStyle w:val="Retraitcorpsdetexte"/>
        <w:ind w:left="0"/>
      </w:pPr>
    </w:p>
    <w:p w14:paraId="11AC1C87" w14:textId="12CF2071" w:rsidR="000A53C4" w:rsidRDefault="000A53C4" w:rsidP="000A53C4">
      <w:pPr>
        <w:pStyle w:val="Retraitcorpsdetexte"/>
        <w:ind w:left="0"/>
      </w:pPr>
    </w:p>
    <w:p w14:paraId="2F1C47C6" w14:textId="77777777" w:rsidR="000A53C4" w:rsidRDefault="000A53C4" w:rsidP="000A53C4">
      <w:pPr>
        <w:pStyle w:val="Retraitcorpsdetexte"/>
        <w:ind w:left="0"/>
      </w:pPr>
    </w:p>
    <w:p w14:paraId="1DAC3B03" w14:textId="2687FA71" w:rsidR="002D1EA3" w:rsidRDefault="002D1EA3" w:rsidP="002D1EA3">
      <w:pPr>
        <w:pStyle w:val="Titre1"/>
      </w:pPr>
      <w:bookmarkStart w:id="6" w:name="_Toc149564445"/>
      <w:r>
        <w:lastRenderedPageBreak/>
        <w:t>test unitaire</w:t>
      </w:r>
      <w:bookmarkEnd w:id="6"/>
    </w:p>
    <w:p w14:paraId="499F7606" w14:textId="154E9199" w:rsidR="002D1EA3" w:rsidRDefault="002D1EA3" w:rsidP="002D1EA3">
      <w:pPr>
        <w:pStyle w:val="Corpsdetexte"/>
      </w:pPr>
      <w:r>
        <w:t xml:space="preserve">J’ai </w:t>
      </w:r>
      <w:r w:rsidR="000A53C4">
        <w:t>fait</w:t>
      </w:r>
      <w:r>
        <w:t xml:space="preserve"> des tests unitaires sur la création du vaisseau et la création des ennemies</w:t>
      </w:r>
    </w:p>
    <w:p w14:paraId="765300D4" w14:textId="6953BED9" w:rsidR="000A53C4" w:rsidRDefault="000A53C4" w:rsidP="002D1EA3">
      <w:pPr>
        <w:pStyle w:val="Corpsdetexte"/>
      </w:pPr>
    </w:p>
    <w:p w14:paraId="4CCD7228" w14:textId="7FD25D94" w:rsidR="000A53C4" w:rsidRDefault="000A53C4" w:rsidP="002D1EA3">
      <w:pPr>
        <w:pStyle w:val="Corpsdetexte"/>
      </w:pPr>
      <w:r>
        <w:rPr>
          <w:noProof/>
        </w:rPr>
        <w:drawing>
          <wp:inline distT="0" distB="0" distL="0" distR="0" wp14:anchorId="5DB6021D" wp14:editId="12317E68">
            <wp:extent cx="5753100" cy="20574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057400"/>
                    </a:xfrm>
                    <a:prstGeom prst="rect">
                      <a:avLst/>
                    </a:prstGeom>
                    <a:noFill/>
                    <a:ln>
                      <a:noFill/>
                    </a:ln>
                  </pic:spPr>
                </pic:pic>
              </a:graphicData>
            </a:graphic>
          </wp:inline>
        </w:drawing>
      </w:r>
    </w:p>
    <w:p w14:paraId="445CFF49" w14:textId="45FB68BB" w:rsidR="000A53C4" w:rsidRDefault="000A53C4" w:rsidP="002D1EA3">
      <w:pPr>
        <w:pStyle w:val="Corpsdetexte"/>
      </w:pPr>
    </w:p>
    <w:p w14:paraId="58EDB988" w14:textId="5BBC7286" w:rsidR="000A53C4" w:rsidRDefault="000A53C4" w:rsidP="002D1EA3">
      <w:pPr>
        <w:pStyle w:val="Corpsdetexte"/>
      </w:pPr>
    </w:p>
    <w:p w14:paraId="678253CC" w14:textId="12B8216D" w:rsidR="000A53C4" w:rsidRDefault="000A53C4" w:rsidP="002D1EA3">
      <w:pPr>
        <w:pStyle w:val="Corpsdetexte"/>
      </w:pPr>
    </w:p>
    <w:p w14:paraId="3CE71609" w14:textId="77777777" w:rsidR="000A53C4" w:rsidRPr="002D1EA3" w:rsidRDefault="000A53C4" w:rsidP="002D1EA3">
      <w:pPr>
        <w:pStyle w:val="Corpsdetexte"/>
      </w:pPr>
    </w:p>
    <w:p w14:paraId="353E3862" w14:textId="3938BF92" w:rsidR="007C34F6" w:rsidRDefault="007C34F6" w:rsidP="007C34F6">
      <w:pPr>
        <w:pStyle w:val="Titre1"/>
      </w:pPr>
      <w:bookmarkStart w:id="7" w:name="_Toc149564446"/>
      <w:r>
        <w:t>journal de travail</w:t>
      </w:r>
      <w:bookmarkEnd w:id="7"/>
    </w:p>
    <w:p w14:paraId="511A1808" w14:textId="76329BBF" w:rsidR="007C34F6" w:rsidRDefault="003435B9" w:rsidP="007C34F6">
      <w:pPr>
        <w:pStyle w:val="Corpsdetexte"/>
      </w:pPr>
      <w:r>
        <w:rPr>
          <w:noProof/>
        </w:rPr>
        <w:drawing>
          <wp:inline distT="0" distB="0" distL="0" distR="0" wp14:anchorId="5D06300E" wp14:editId="7F7F5292">
            <wp:extent cx="5762625" cy="10763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1076325"/>
                    </a:xfrm>
                    <a:prstGeom prst="rect">
                      <a:avLst/>
                    </a:prstGeom>
                    <a:noFill/>
                    <a:ln>
                      <a:noFill/>
                    </a:ln>
                  </pic:spPr>
                </pic:pic>
              </a:graphicData>
            </a:graphic>
          </wp:inline>
        </w:drawing>
      </w:r>
    </w:p>
    <w:p w14:paraId="0E8DE5D3" w14:textId="780D4045" w:rsidR="003435B9" w:rsidRDefault="003435B9" w:rsidP="007C34F6">
      <w:pPr>
        <w:pStyle w:val="Corpsdetexte"/>
      </w:pPr>
      <w:r>
        <w:rPr>
          <w:noProof/>
        </w:rPr>
        <w:drawing>
          <wp:inline distT="0" distB="0" distL="0" distR="0" wp14:anchorId="6CEF2277" wp14:editId="745F20E6">
            <wp:extent cx="5759450" cy="7327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732790"/>
                    </a:xfrm>
                    <a:prstGeom prst="rect">
                      <a:avLst/>
                    </a:prstGeom>
                    <a:noFill/>
                    <a:ln>
                      <a:noFill/>
                    </a:ln>
                  </pic:spPr>
                </pic:pic>
              </a:graphicData>
            </a:graphic>
          </wp:inline>
        </w:drawing>
      </w:r>
    </w:p>
    <w:p w14:paraId="2F679F96" w14:textId="65E3B23C" w:rsidR="000A53C4" w:rsidRDefault="000A53C4" w:rsidP="007C34F6">
      <w:pPr>
        <w:pStyle w:val="Corpsdetexte"/>
      </w:pPr>
    </w:p>
    <w:p w14:paraId="6B399364" w14:textId="66963BB5" w:rsidR="000A53C4" w:rsidRDefault="000A53C4" w:rsidP="007C34F6">
      <w:pPr>
        <w:pStyle w:val="Corpsdetexte"/>
      </w:pPr>
    </w:p>
    <w:p w14:paraId="2C7D8644" w14:textId="1DAB16DE" w:rsidR="000A53C4" w:rsidRDefault="000A53C4" w:rsidP="007C34F6">
      <w:pPr>
        <w:pStyle w:val="Corpsdetexte"/>
      </w:pPr>
    </w:p>
    <w:p w14:paraId="479900EA" w14:textId="73C0276C" w:rsidR="000A53C4" w:rsidRDefault="000A53C4" w:rsidP="007C34F6">
      <w:pPr>
        <w:pStyle w:val="Corpsdetexte"/>
      </w:pPr>
    </w:p>
    <w:p w14:paraId="2DB543F6" w14:textId="4487ECD9" w:rsidR="000A53C4" w:rsidRDefault="000A53C4" w:rsidP="007C34F6">
      <w:pPr>
        <w:pStyle w:val="Corpsdetexte"/>
      </w:pPr>
    </w:p>
    <w:p w14:paraId="2D9621A4" w14:textId="3D6F43F8" w:rsidR="000A53C4" w:rsidRDefault="000A53C4" w:rsidP="007C34F6">
      <w:pPr>
        <w:pStyle w:val="Corpsdetexte"/>
      </w:pPr>
    </w:p>
    <w:p w14:paraId="708F462D" w14:textId="1D71D1FA" w:rsidR="000A53C4" w:rsidRDefault="000A53C4" w:rsidP="007C34F6">
      <w:pPr>
        <w:pStyle w:val="Corpsdetexte"/>
      </w:pPr>
    </w:p>
    <w:p w14:paraId="32911580" w14:textId="21B28B39" w:rsidR="000A53C4" w:rsidRDefault="000A53C4" w:rsidP="007C34F6">
      <w:pPr>
        <w:pStyle w:val="Corpsdetexte"/>
      </w:pPr>
    </w:p>
    <w:p w14:paraId="5993CDE4" w14:textId="031382BD" w:rsidR="000A53C4" w:rsidRDefault="000A53C4" w:rsidP="007C34F6">
      <w:pPr>
        <w:pStyle w:val="Corpsdetexte"/>
      </w:pPr>
    </w:p>
    <w:p w14:paraId="1E8B465B" w14:textId="4F0A4D69" w:rsidR="000A53C4" w:rsidRDefault="000A53C4" w:rsidP="007C34F6">
      <w:pPr>
        <w:pStyle w:val="Corpsdetexte"/>
      </w:pPr>
    </w:p>
    <w:p w14:paraId="59489055" w14:textId="77777777" w:rsidR="000A53C4" w:rsidRPr="007C34F6" w:rsidRDefault="000A53C4" w:rsidP="007C34F6">
      <w:pPr>
        <w:pStyle w:val="Corpsdetexte"/>
      </w:pPr>
    </w:p>
    <w:p w14:paraId="56342359" w14:textId="295E8A2C" w:rsidR="007C34F6" w:rsidRDefault="007C34F6" w:rsidP="007C34F6">
      <w:pPr>
        <w:pStyle w:val="Titre1"/>
      </w:pPr>
      <w:bookmarkStart w:id="8" w:name="_Toc149564447"/>
      <w:r>
        <w:lastRenderedPageBreak/>
        <w:t>conclusion</w:t>
      </w:r>
      <w:bookmarkEnd w:id="8"/>
    </w:p>
    <w:p w14:paraId="2AE79313" w14:textId="0C663138" w:rsidR="000A53C4" w:rsidRPr="000A53C4" w:rsidRDefault="000A53C4" w:rsidP="000A53C4">
      <w:pPr>
        <w:pStyle w:val="Corpsdetexte"/>
      </w:pPr>
      <w:r>
        <w:t>Je trouve ce projet super intéressant car c’est un projet qui nous parle et qui personnellement j’ai éprouvé du plaisir à faire ce projet. Je dirais que je n’ai pas vraiment compris ce qu’on voulait dans le rapport c’était un peu flou contrairement au projet DB ou UX ou c’était beaucoup plus claire.</w:t>
      </w:r>
    </w:p>
    <w:sectPr w:rsidR="000A53C4" w:rsidRPr="000A53C4" w:rsidSect="00D160DD">
      <w:headerReference w:type="default" r:id="rId15"/>
      <w:footerReference w:type="default" r:id="rId1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7D977" w14:textId="77777777" w:rsidR="009A4A15" w:rsidRDefault="009A4A15">
      <w:r>
        <w:separator/>
      </w:r>
    </w:p>
  </w:endnote>
  <w:endnote w:type="continuationSeparator" w:id="0">
    <w:p w14:paraId="46ED7836" w14:textId="77777777" w:rsidR="009A4A15" w:rsidRDefault="009A4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7"/>
      <w:gridCol w:w="2607"/>
      <w:gridCol w:w="3026"/>
    </w:tblGrid>
    <w:tr w:rsidR="00AA4393" w:rsidRPr="00000197" w14:paraId="340C27F9" w14:textId="77777777" w:rsidTr="00E52B61">
      <w:trPr>
        <w:trHeight w:hRule="exact" w:val="227"/>
        <w:jc w:val="center"/>
      </w:trPr>
      <w:tc>
        <w:tcPr>
          <w:tcW w:w="3510" w:type="dxa"/>
          <w:vAlign w:val="center"/>
        </w:tcPr>
        <w:p w14:paraId="5E1563B8" w14:textId="77777777" w:rsidR="00AA4393" w:rsidRDefault="00AA4393" w:rsidP="00742484">
          <w:pPr>
            <w:pStyle w:val="-Pieddepage"/>
          </w:pPr>
          <w:r w:rsidRPr="00742484">
            <w:t>Auteur</w:t>
          </w:r>
          <w:r w:rsidRPr="00000197">
            <w:rPr>
              <w:rFonts w:cs="Arial"/>
              <w:szCs w:val="16"/>
            </w:rPr>
            <w:t> :</w:t>
          </w:r>
          <w:fldSimple w:instr=" AUTHOR   \* MERGEFORMAT ">
            <w:r w:rsidR="007C34F6" w:rsidRPr="007C34F6">
              <w:rPr>
                <w:rFonts w:cs="Arial"/>
                <w:noProof/>
                <w:szCs w:val="16"/>
              </w:rPr>
              <w:t>Quentin Métroz</w:t>
            </w:r>
          </w:fldSimple>
        </w:p>
        <w:p w14:paraId="759F7630" w14:textId="77777777" w:rsidR="00AA4393" w:rsidRPr="00000197" w:rsidRDefault="00AA4393" w:rsidP="002D7D46">
          <w:pPr>
            <w:pStyle w:val="-Pieddepage"/>
            <w:rPr>
              <w:rFonts w:cs="Arial"/>
              <w:szCs w:val="16"/>
            </w:rPr>
          </w:pPr>
        </w:p>
      </w:tc>
      <w:tc>
        <w:tcPr>
          <w:tcW w:w="2680" w:type="dxa"/>
          <w:vAlign w:val="center"/>
        </w:tcPr>
        <w:p w14:paraId="0186024F" w14:textId="77777777" w:rsidR="00AA4393" w:rsidRPr="00000197" w:rsidRDefault="00AA4393" w:rsidP="00955930">
          <w:pPr>
            <w:pStyle w:val="-Pieddepage"/>
            <w:jc w:val="center"/>
            <w:rPr>
              <w:rFonts w:cs="Arial"/>
              <w:szCs w:val="16"/>
            </w:rPr>
          </w:pPr>
        </w:p>
      </w:tc>
      <w:tc>
        <w:tcPr>
          <w:tcW w:w="3096" w:type="dxa"/>
          <w:vAlign w:val="center"/>
        </w:tcPr>
        <w:p w14:paraId="0D132F59"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7C34F6">
            <w:rPr>
              <w:rFonts w:cs="Arial"/>
              <w:noProof/>
              <w:szCs w:val="16"/>
            </w:rPr>
            <w:t>13.10.2023</w:t>
          </w:r>
          <w:r w:rsidR="00A65F0B">
            <w:rPr>
              <w:rFonts w:cs="Arial"/>
              <w:szCs w:val="16"/>
            </w:rPr>
            <w:fldChar w:fldCharType="end"/>
          </w:r>
        </w:p>
      </w:tc>
    </w:tr>
    <w:tr w:rsidR="00AA4393" w:rsidRPr="00000197" w14:paraId="7D0D1DDC" w14:textId="77777777" w:rsidTr="00E52B61">
      <w:trPr>
        <w:jc w:val="center"/>
      </w:trPr>
      <w:tc>
        <w:tcPr>
          <w:tcW w:w="3510" w:type="dxa"/>
          <w:vAlign w:val="center"/>
        </w:tcPr>
        <w:p w14:paraId="51665B1A"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5EC1DC42"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4E2BB009"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7C34F6">
            <w:rPr>
              <w:rFonts w:cs="Arial"/>
              <w:noProof/>
              <w:szCs w:val="16"/>
            </w:rPr>
            <w:t>04.09.2009 15:21</w:t>
          </w:r>
          <w:r w:rsidR="00A65F0B">
            <w:rPr>
              <w:rFonts w:cs="Arial"/>
              <w:szCs w:val="16"/>
            </w:rPr>
            <w:fldChar w:fldCharType="end"/>
          </w:r>
        </w:p>
      </w:tc>
    </w:tr>
    <w:tr w:rsidR="00AA4393" w:rsidRPr="00000197" w14:paraId="6412DD07" w14:textId="77777777" w:rsidTr="00E52B61">
      <w:trPr>
        <w:jc w:val="center"/>
      </w:trPr>
      <w:tc>
        <w:tcPr>
          <w:tcW w:w="3510" w:type="dxa"/>
          <w:vAlign w:val="center"/>
        </w:tcPr>
        <w:p w14:paraId="7B3F83E5" w14:textId="266FAECF"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7C34F6" w:rsidRPr="007C34F6">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541E96">
            <w:rPr>
              <w:rFonts w:cs="Arial"/>
              <w:noProof/>
              <w:szCs w:val="16"/>
            </w:rPr>
            <w:t>30.10.2023 14:08</w:t>
          </w:r>
          <w:r w:rsidR="00A65F0B">
            <w:rPr>
              <w:rFonts w:cs="Arial"/>
              <w:szCs w:val="16"/>
            </w:rPr>
            <w:fldChar w:fldCharType="end"/>
          </w:r>
        </w:p>
      </w:tc>
      <w:tc>
        <w:tcPr>
          <w:tcW w:w="5776" w:type="dxa"/>
          <w:gridSpan w:val="2"/>
          <w:vAlign w:val="center"/>
        </w:tcPr>
        <w:p w14:paraId="4EB3D583" w14:textId="77777777" w:rsidR="00AA4393" w:rsidRPr="00000197" w:rsidRDefault="00000000" w:rsidP="00955930">
          <w:pPr>
            <w:pStyle w:val="-Pieddepage"/>
            <w:jc w:val="right"/>
            <w:rPr>
              <w:rFonts w:cs="Arial"/>
              <w:szCs w:val="16"/>
            </w:rPr>
          </w:pPr>
          <w:fldSimple w:instr=" FILENAME  \* FirstCap  \* MERGEFORMAT ">
            <w:r w:rsidR="007C34F6" w:rsidRPr="007C34F6">
              <w:rPr>
                <w:rFonts w:cs="Arial"/>
                <w:noProof/>
                <w:szCs w:val="16"/>
              </w:rPr>
              <w:t>Document2</w:t>
            </w:r>
          </w:fldSimple>
        </w:p>
      </w:tc>
    </w:tr>
  </w:tbl>
  <w:p w14:paraId="42B63899"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F465A" w14:textId="77777777" w:rsidR="009A4A15" w:rsidRDefault="009A4A15">
      <w:r>
        <w:separator/>
      </w:r>
    </w:p>
  </w:footnote>
  <w:footnote w:type="continuationSeparator" w:id="0">
    <w:p w14:paraId="36D70DF6" w14:textId="77777777" w:rsidR="009A4A15" w:rsidRDefault="009A4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06DEF8BB" w14:textId="77777777">
      <w:trPr>
        <w:trHeight w:val="536"/>
        <w:jc w:val="center"/>
      </w:trPr>
      <w:tc>
        <w:tcPr>
          <w:tcW w:w="2445" w:type="dxa"/>
          <w:vAlign w:val="center"/>
        </w:tcPr>
        <w:p w14:paraId="7A56638F" w14:textId="77777777" w:rsidR="00AA4393" w:rsidRDefault="00AA4393" w:rsidP="00E12AE5">
          <w:pPr>
            <w:pStyle w:val="ETML"/>
          </w:pPr>
          <w:r w:rsidRPr="00B4738A">
            <w:t>ETML</w:t>
          </w:r>
        </w:p>
      </w:tc>
      <w:tc>
        <w:tcPr>
          <w:tcW w:w="4560" w:type="dxa"/>
          <w:vAlign w:val="center"/>
        </w:tcPr>
        <w:p w14:paraId="5F367077" w14:textId="77777777" w:rsidR="00AA4393" w:rsidRPr="00B4738A" w:rsidRDefault="00AA4393" w:rsidP="00B4738A"/>
      </w:tc>
      <w:tc>
        <w:tcPr>
          <w:tcW w:w="2283" w:type="dxa"/>
          <w:vAlign w:val="center"/>
        </w:tcPr>
        <w:p w14:paraId="46856776" w14:textId="77777777" w:rsidR="00AA4393" w:rsidRDefault="00AA4393" w:rsidP="001D72BA">
          <w:pPr>
            <w:pStyle w:val="En-tte"/>
            <w:jc w:val="right"/>
          </w:pPr>
          <w:r>
            <w:rPr>
              <w:noProof/>
            </w:rPr>
            <w:drawing>
              <wp:inline distT="0" distB="0" distL="0" distR="0" wp14:anchorId="34314175" wp14:editId="60A8E62A">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2F8CFC3"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2pt;height:12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614754711">
    <w:abstractNumId w:val="11"/>
  </w:num>
  <w:num w:numId="2" w16cid:durableId="1284270473">
    <w:abstractNumId w:val="18"/>
  </w:num>
  <w:num w:numId="3" w16cid:durableId="787509688">
    <w:abstractNumId w:val="15"/>
  </w:num>
  <w:num w:numId="4" w16cid:durableId="1941378423">
    <w:abstractNumId w:val="34"/>
  </w:num>
  <w:num w:numId="5" w16cid:durableId="997072559">
    <w:abstractNumId w:val="34"/>
  </w:num>
  <w:num w:numId="6" w16cid:durableId="1777434200">
    <w:abstractNumId w:val="15"/>
  </w:num>
  <w:num w:numId="7" w16cid:durableId="1145898672">
    <w:abstractNumId w:val="15"/>
  </w:num>
  <w:num w:numId="8" w16cid:durableId="1949896549">
    <w:abstractNumId w:val="15"/>
  </w:num>
  <w:num w:numId="9" w16cid:durableId="1912158867">
    <w:abstractNumId w:val="15"/>
  </w:num>
  <w:num w:numId="10" w16cid:durableId="1063868163">
    <w:abstractNumId w:val="34"/>
  </w:num>
  <w:num w:numId="11" w16cid:durableId="1764884778">
    <w:abstractNumId w:val="15"/>
  </w:num>
  <w:num w:numId="12" w16cid:durableId="733503285">
    <w:abstractNumId w:val="21"/>
  </w:num>
  <w:num w:numId="13" w16cid:durableId="1818691327">
    <w:abstractNumId w:val="20"/>
  </w:num>
  <w:num w:numId="14" w16cid:durableId="395737536">
    <w:abstractNumId w:val="19"/>
  </w:num>
  <w:num w:numId="15" w16cid:durableId="674764479">
    <w:abstractNumId w:val="16"/>
  </w:num>
  <w:num w:numId="16" w16cid:durableId="906497028">
    <w:abstractNumId w:val="31"/>
  </w:num>
  <w:num w:numId="17" w16cid:durableId="1525093649">
    <w:abstractNumId w:val="26"/>
  </w:num>
  <w:num w:numId="18" w16cid:durableId="1665083716">
    <w:abstractNumId w:val="39"/>
  </w:num>
  <w:num w:numId="19" w16cid:durableId="662971721">
    <w:abstractNumId w:val="37"/>
  </w:num>
  <w:num w:numId="20" w16cid:durableId="1485315972">
    <w:abstractNumId w:val="10"/>
  </w:num>
  <w:num w:numId="21" w16cid:durableId="934872214">
    <w:abstractNumId w:val="35"/>
  </w:num>
  <w:num w:numId="22" w16cid:durableId="1227913473">
    <w:abstractNumId w:val="25"/>
  </w:num>
  <w:num w:numId="23" w16cid:durableId="1077050755">
    <w:abstractNumId w:val="23"/>
  </w:num>
  <w:num w:numId="24" w16cid:durableId="849181208">
    <w:abstractNumId w:val="13"/>
  </w:num>
  <w:num w:numId="25" w16cid:durableId="1677070071">
    <w:abstractNumId w:val="17"/>
  </w:num>
  <w:num w:numId="26" w16cid:durableId="823198760">
    <w:abstractNumId w:val="12"/>
  </w:num>
  <w:num w:numId="27" w16cid:durableId="990715930">
    <w:abstractNumId w:val="30"/>
  </w:num>
  <w:num w:numId="28" w16cid:durableId="556282296">
    <w:abstractNumId w:val="33"/>
  </w:num>
  <w:num w:numId="29" w16cid:durableId="581834555">
    <w:abstractNumId w:val="28"/>
  </w:num>
  <w:num w:numId="30" w16cid:durableId="1808816520">
    <w:abstractNumId w:val="29"/>
  </w:num>
  <w:num w:numId="31" w16cid:durableId="1830099904">
    <w:abstractNumId w:val="36"/>
  </w:num>
  <w:num w:numId="32" w16cid:durableId="347291252">
    <w:abstractNumId w:val="8"/>
  </w:num>
  <w:num w:numId="33" w16cid:durableId="738133802">
    <w:abstractNumId w:val="3"/>
  </w:num>
  <w:num w:numId="34" w16cid:durableId="623541341">
    <w:abstractNumId w:val="2"/>
  </w:num>
  <w:num w:numId="35" w16cid:durableId="245119299">
    <w:abstractNumId w:val="1"/>
  </w:num>
  <w:num w:numId="36" w16cid:durableId="1351569045">
    <w:abstractNumId w:val="0"/>
  </w:num>
  <w:num w:numId="37" w16cid:durableId="649553485">
    <w:abstractNumId w:val="9"/>
  </w:num>
  <w:num w:numId="38" w16cid:durableId="1964534728">
    <w:abstractNumId w:val="7"/>
  </w:num>
  <w:num w:numId="39" w16cid:durableId="971639882">
    <w:abstractNumId w:val="6"/>
  </w:num>
  <w:num w:numId="40" w16cid:durableId="564605733">
    <w:abstractNumId w:val="5"/>
  </w:num>
  <w:num w:numId="41" w16cid:durableId="24527830">
    <w:abstractNumId w:val="4"/>
  </w:num>
  <w:num w:numId="42" w16cid:durableId="1850555987">
    <w:abstractNumId w:val="27"/>
  </w:num>
  <w:num w:numId="43" w16cid:durableId="594752191">
    <w:abstractNumId w:val="24"/>
  </w:num>
  <w:num w:numId="44" w16cid:durableId="1402407293">
    <w:abstractNumId w:val="38"/>
  </w:num>
  <w:num w:numId="45" w16cid:durableId="1435400079">
    <w:abstractNumId w:val="14"/>
  </w:num>
  <w:num w:numId="46" w16cid:durableId="1341738081">
    <w:abstractNumId w:val="22"/>
  </w:num>
  <w:num w:numId="47" w16cid:durableId="1263298190">
    <w:abstractNumId w:val="3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4F6"/>
    <w:rsid w:val="00000197"/>
    <w:rsid w:val="00010B9A"/>
    <w:rsid w:val="0001209F"/>
    <w:rsid w:val="00021D00"/>
    <w:rsid w:val="000316F0"/>
    <w:rsid w:val="00044099"/>
    <w:rsid w:val="00045A82"/>
    <w:rsid w:val="00055DB3"/>
    <w:rsid w:val="00063F97"/>
    <w:rsid w:val="00065971"/>
    <w:rsid w:val="00067419"/>
    <w:rsid w:val="00086114"/>
    <w:rsid w:val="000A1B63"/>
    <w:rsid w:val="000A53C4"/>
    <w:rsid w:val="000A7B4A"/>
    <w:rsid w:val="000B6BE0"/>
    <w:rsid w:val="000E7483"/>
    <w:rsid w:val="000F22B9"/>
    <w:rsid w:val="000F381C"/>
    <w:rsid w:val="0010591C"/>
    <w:rsid w:val="00111811"/>
    <w:rsid w:val="00114120"/>
    <w:rsid w:val="0015167D"/>
    <w:rsid w:val="00152A26"/>
    <w:rsid w:val="001764CE"/>
    <w:rsid w:val="00183417"/>
    <w:rsid w:val="001C454D"/>
    <w:rsid w:val="001D4577"/>
    <w:rsid w:val="001D72BA"/>
    <w:rsid w:val="001F2420"/>
    <w:rsid w:val="001F6EEB"/>
    <w:rsid w:val="002770F3"/>
    <w:rsid w:val="002951BD"/>
    <w:rsid w:val="00297E2A"/>
    <w:rsid w:val="002A4FFA"/>
    <w:rsid w:val="002B6893"/>
    <w:rsid w:val="002C6634"/>
    <w:rsid w:val="002D1EA3"/>
    <w:rsid w:val="002D7D46"/>
    <w:rsid w:val="002F038B"/>
    <w:rsid w:val="00310160"/>
    <w:rsid w:val="0031563E"/>
    <w:rsid w:val="0034172E"/>
    <w:rsid w:val="003435B9"/>
    <w:rsid w:val="0037071E"/>
    <w:rsid w:val="003E018B"/>
    <w:rsid w:val="003E32B9"/>
    <w:rsid w:val="003F1870"/>
    <w:rsid w:val="00407333"/>
    <w:rsid w:val="0040782E"/>
    <w:rsid w:val="004202D8"/>
    <w:rsid w:val="004206A2"/>
    <w:rsid w:val="0043666E"/>
    <w:rsid w:val="00436B90"/>
    <w:rsid w:val="00454074"/>
    <w:rsid w:val="004C6BBA"/>
    <w:rsid w:val="004D08EE"/>
    <w:rsid w:val="004D5266"/>
    <w:rsid w:val="00505421"/>
    <w:rsid w:val="0052224B"/>
    <w:rsid w:val="005328B0"/>
    <w:rsid w:val="0054054F"/>
    <w:rsid w:val="00541E96"/>
    <w:rsid w:val="00542CE3"/>
    <w:rsid w:val="00545179"/>
    <w:rsid w:val="00552D07"/>
    <w:rsid w:val="0055647F"/>
    <w:rsid w:val="00571E4B"/>
    <w:rsid w:val="00574085"/>
    <w:rsid w:val="00582C80"/>
    <w:rsid w:val="005926D0"/>
    <w:rsid w:val="005B27EF"/>
    <w:rsid w:val="005E6192"/>
    <w:rsid w:val="005E6B56"/>
    <w:rsid w:val="00615583"/>
    <w:rsid w:val="0062542C"/>
    <w:rsid w:val="00645760"/>
    <w:rsid w:val="00656974"/>
    <w:rsid w:val="006902A9"/>
    <w:rsid w:val="006966D0"/>
    <w:rsid w:val="006E132F"/>
    <w:rsid w:val="006E2CE8"/>
    <w:rsid w:val="006E4DA8"/>
    <w:rsid w:val="007010E6"/>
    <w:rsid w:val="007118D3"/>
    <w:rsid w:val="00716193"/>
    <w:rsid w:val="007211A1"/>
    <w:rsid w:val="00742484"/>
    <w:rsid w:val="00744762"/>
    <w:rsid w:val="0074498A"/>
    <w:rsid w:val="007476C9"/>
    <w:rsid w:val="00753A51"/>
    <w:rsid w:val="007700A7"/>
    <w:rsid w:val="007724F1"/>
    <w:rsid w:val="00772BC0"/>
    <w:rsid w:val="007748A7"/>
    <w:rsid w:val="007C34F6"/>
    <w:rsid w:val="007D0A71"/>
    <w:rsid w:val="007D2CDF"/>
    <w:rsid w:val="007D546C"/>
    <w:rsid w:val="007E5F3D"/>
    <w:rsid w:val="007F30AE"/>
    <w:rsid w:val="00807F84"/>
    <w:rsid w:val="0081740D"/>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A4A15"/>
    <w:rsid w:val="009B009E"/>
    <w:rsid w:val="009B190E"/>
    <w:rsid w:val="009B6FDC"/>
    <w:rsid w:val="009D1A69"/>
    <w:rsid w:val="009D480B"/>
    <w:rsid w:val="009F75DD"/>
    <w:rsid w:val="00A3107E"/>
    <w:rsid w:val="00A65F0B"/>
    <w:rsid w:val="00A706B7"/>
    <w:rsid w:val="00AA4393"/>
    <w:rsid w:val="00AB1CA6"/>
    <w:rsid w:val="00AD1B5C"/>
    <w:rsid w:val="00AE282D"/>
    <w:rsid w:val="00AF58E1"/>
    <w:rsid w:val="00B147A7"/>
    <w:rsid w:val="00B20D38"/>
    <w:rsid w:val="00B241D2"/>
    <w:rsid w:val="00B33505"/>
    <w:rsid w:val="00B40A8E"/>
    <w:rsid w:val="00B44A78"/>
    <w:rsid w:val="00B4738A"/>
    <w:rsid w:val="00B612B2"/>
    <w:rsid w:val="00B64C66"/>
    <w:rsid w:val="00B94D87"/>
    <w:rsid w:val="00B95EC5"/>
    <w:rsid w:val="00B96AA1"/>
    <w:rsid w:val="00BA56D2"/>
    <w:rsid w:val="00BA7DF1"/>
    <w:rsid w:val="00BD773C"/>
    <w:rsid w:val="00BE185C"/>
    <w:rsid w:val="00BF7A15"/>
    <w:rsid w:val="00C20939"/>
    <w:rsid w:val="00C329D7"/>
    <w:rsid w:val="00C33C51"/>
    <w:rsid w:val="00C90570"/>
    <w:rsid w:val="00CB712D"/>
    <w:rsid w:val="00CD1A2D"/>
    <w:rsid w:val="00D14587"/>
    <w:rsid w:val="00D15AE6"/>
    <w:rsid w:val="00D160DD"/>
    <w:rsid w:val="00D174BC"/>
    <w:rsid w:val="00D275C6"/>
    <w:rsid w:val="00D405C9"/>
    <w:rsid w:val="00D64B85"/>
    <w:rsid w:val="00D64F19"/>
    <w:rsid w:val="00D82BEB"/>
    <w:rsid w:val="00DB1DCD"/>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512A6"/>
    <w:rsid w:val="00F664DF"/>
    <w:rsid w:val="00F93513"/>
    <w:rsid w:val="00FB1CD6"/>
    <w:rsid w:val="00FB6074"/>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4605B4"/>
  <w15:docId w15:val="{75D424DD-2D20-4752-B5E5-C0435F474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03lul\Downloads\m-proj-rapport%20(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3" ma:contentTypeDescription="Crée un document." ma:contentTypeScope="" ma:versionID="a2a625e4713a1206e22a4c67b5bce77a">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44987950040cbf76ec9c25f294fcc9d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E521A2-9412-4569-812A-FDE591D0C7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DF8E7934-3F3A-4F32-A7D4-1B248DBE70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m-proj-rapport (1).dotx</Template>
  <TotalTime>114</TotalTime>
  <Pages>5</Pages>
  <Words>353</Words>
  <Characters>1943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2292</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Quentin Métroz</dc:creator>
  <cp:lastModifiedBy>Quentin Métroz</cp:lastModifiedBy>
  <cp:revision>7</cp:revision>
  <cp:lastPrinted>2009-09-04T13:21:00Z</cp:lastPrinted>
  <dcterms:created xsi:type="dcterms:W3CDTF">2023-10-13T10:02:00Z</dcterms:created>
  <dcterms:modified xsi:type="dcterms:W3CDTF">2023-10-30T13:35:00Z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